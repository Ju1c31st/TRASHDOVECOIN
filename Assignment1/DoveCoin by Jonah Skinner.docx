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BB7" w:rsidRDefault="00E77A45">
      <w:pPr>
        <w:pStyle w:val="Heading1"/>
      </w:pPr>
      <w:r>
        <w:t>DoveCoin by Jonah Skinner (44908415)</w:t>
      </w:r>
    </w:p>
    <w:p w:rsidR="00E77A45" w:rsidRPr="00E77A45" w:rsidRDefault="00E77A45" w:rsidP="00E77A45"/>
    <w:p w:rsidR="00617BB7" w:rsidRDefault="00E77A45" w:rsidP="0078719E">
      <w:pPr>
        <w:pStyle w:val="ListNumber"/>
      </w:pPr>
      <w:r>
        <w:t>I have made a Crypto currency</w:t>
      </w:r>
      <w:r w:rsidR="00EF5E4B">
        <w:t xml:space="preserve"> website in the form of a recent internet</w:t>
      </w:r>
      <w:r>
        <w:t xml:space="preserve"> meme</w:t>
      </w:r>
      <w:r w:rsidR="00EF5E4B">
        <w:t xml:space="preserve"> by Facebook</w:t>
      </w:r>
      <w:r>
        <w:t xml:space="preserve"> called </w:t>
      </w:r>
      <w:r w:rsidR="00AF43E1">
        <w:t>“Trash D</w:t>
      </w:r>
      <w:r>
        <w:t>ove</w:t>
      </w:r>
      <w:r w:rsidR="00EF5E4B">
        <w:t>s</w:t>
      </w:r>
      <w:r w:rsidR="00AF43E1">
        <w:t>”</w:t>
      </w:r>
      <w:r>
        <w:t xml:space="preserve">. The design was inspired by numerous cryptocurrency websites </w:t>
      </w:r>
      <w:r w:rsidR="00EF5E4B">
        <w:t xml:space="preserve">like DOGE COIN </w:t>
      </w:r>
      <w:r>
        <w:t xml:space="preserve">and since crypto-currency is a fairly new to everyone it needs to be explained to be understood. I have put a LEARN </w:t>
      </w:r>
      <w:r w:rsidR="0078719E">
        <w:t xml:space="preserve">(mypage1.html) </w:t>
      </w:r>
      <w:r>
        <w:t xml:space="preserve">page for those who are curious about the meme or crypto currency in general. I put a RESOURCES </w:t>
      </w:r>
      <w:r w:rsidR="0078719E">
        <w:t>(</w:t>
      </w:r>
      <w:r w:rsidR="0078719E" w:rsidRPr="0078719E">
        <w:t>mypage2</w:t>
      </w:r>
      <w:r w:rsidR="0078719E">
        <w:t xml:space="preserve">.html) </w:t>
      </w:r>
      <w:r>
        <w:t>page</w:t>
      </w:r>
      <w:r w:rsidR="0078719E">
        <w:t xml:space="preserve"> </w:t>
      </w:r>
      <w:r>
        <w:t>in case people want to see the current market for other crypto currencies for example the Doge</w:t>
      </w:r>
      <w:r w:rsidR="00972162">
        <w:t xml:space="preserve"> </w:t>
      </w:r>
      <w:r>
        <w:t xml:space="preserve">Coin. There is a </w:t>
      </w:r>
      <w:r w:rsidR="00AE65F9">
        <w:t xml:space="preserve">SIGN UP </w:t>
      </w:r>
      <w:r w:rsidR="0078719E">
        <w:t xml:space="preserve">(About.html) </w:t>
      </w:r>
      <w:r w:rsidR="00AE65F9">
        <w:t>page and a welcome page</w:t>
      </w:r>
      <w:r w:rsidR="00AF43E1">
        <w:t xml:space="preserve"> (index.html)</w:t>
      </w:r>
      <w:r w:rsidR="00AE65F9">
        <w:t xml:space="preserve"> at the beginning </w:t>
      </w:r>
      <w:r w:rsidR="0078719E">
        <w:t>which is</w:t>
      </w:r>
      <w:r w:rsidR="00AF43E1">
        <w:t xml:space="preserve"> called</w:t>
      </w:r>
      <w:r w:rsidR="0078719E">
        <w:t xml:space="preserve"> </w:t>
      </w:r>
      <w:r w:rsidR="00AF43E1">
        <w:t>“Get Started”</w:t>
      </w:r>
      <w:r w:rsidR="0078719E">
        <w:t>.</w:t>
      </w:r>
      <w:r w:rsidR="00AF43E1">
        <w:t xml:space="preserve"> The colour scheme is inspired by the colour of the doves which is mainly purple, magenta and blue. </w:t>
      </w:r>
    </w:p>
    <w:p w:rsidR="005373A6" w:rsidRDefault="00972162" w:rsidP="0078719E">
      <w:pPr>
        <w:pStyle w:val="ListNumber"/>
      </w:pPr>
      <w:r>
        <w:t>The java S</w:t>
      </w:r>
      <w:r w:rsidR="005373A6">
        <w:t xml:space="preserve">cripts I have implemented is </w:t>
      </w:r>
      <w:r w:rsidR="00037B21">
        <w:t xml:space="preserve">my moving name at the very top of the “get started” page and the image flipper which changes to a different image </w:t>
      </w:r>
      <w:r w:rsidR="00AF43E1">
        <w:t>every few seconds.</w:t>
      </w:r>
      <w:r w:rsidR="00037B21">
        <w:t xml:space="preserve"> I have chosen to put them on the “get started” or index.html page at the top and the bottom of the screens. </w:t>
      </w:r>
      <w:r w:rsidR="00037B21" w:rsidRPr="00037B21">
        <w:rPr>
          <w:b/>
        </w:rPr>
        <w:t>How do these improve my site?</w:t>
      </w:r>
      <w:r w:rsidR="00037B21">
        <w:t xml:space="preserve"> Because I think that the person reading this webpage</w:t>
      </w:r>
      <w:r w:rsidR="00AF43E1">
        <w:t xml:space="preserve"> will see a similar theme on other student websites</w:t>
      </w:r>
      <w:r w:rsidR="00037B21">
        <w:t xml:space="preserve"> and it’s hard to make a name and student number look interesting. So this is how I thought I’d do it. But for convenience I put my name and ID as static items on the other pages.</w:t>
      </w:r>
    </w:p>
    <w:p w:rsidR="00037B21" w:rsidRDefault="00037B21" w:rsidP="00037B21">
      <w:pPr>
        <w:pStyle w:val="ListNumber"/>
        <w:numPr>
          <w:ilvl w:val="0"/>
          <w:numId w:val="0"/>
        </w:numPr>
        <w:ind w:left="432"/>
      </w:pPr>
      <w:r>
        <w:t xml:space="preserve">The second JavaScript is at the bottom of the </w:t>
      </w:r>
      <w:r w:rsidR="00AF43E1">
        <w:t xml:space="preserve">index </w:t>
      </w:r>
      <w:r>
        <w:t>page and changes images every few seconds showing different pictures of the internet meme Trash dove. I put this here because I wanted to make my site more interesting and “alive”.</w:t>
      </w:r>
    </w:p>
    <w:p w:rsidR="00037B21" w:rsidRDefault="00037B21" w:rsidP="00037B21">
      <w:pPr>
        <w:pStyle w:val="ListNumber"/>
        <w:numPr>
          <w:ilvl w:val="0"/>
          <w:numId w:val="0"/>
        </w:numPr>
        <w:ind w:left="432"/>
      </w:pPr>
      <w:r w:rsidRPr="00037B21">
        <w:rPr>
          <w:b/>
        </w:rPr>
        <w:lastRenderedPageBreak/>
        <w:t>What did I change in the scripts?</w:t>
      </w:r>
      <w:r>
        <w:rPr>
          <w:b/>
        </w:rPr>
        <w:t xml:space="preserve"> </w:t>
      </w:r>
      <w:r>
        <w:t xml:space="preserve">I have mentioned in the code through comments but </w:t>
      </w:r>
      <w:r w:rsidR="00AF43E1">
        <w:t xml:space="preserve">in the </w:t>
      </w:r>
      <w:r w:rsidR="00972162">
        <w:t>word scroll</w:t>
      </w:r>
      <w:r w:rsidR="00365D17">
        <w:t xml:space="preserve"> I have changed the output words, the starting and finishing point of the scroll and also </w:t>
      </w:r>
      <w:r w:rsidR="00972162">
        <w:t>made the words start again when they reach the end of the page with a</w:t>
      </w:r>
      <w:r w:rsidR="00AF43E1">
        <w:t>n extra</w:t>
      </w:r>
      <w:r w:rsidR="00972162">
        <w:t xml:space="preserve"> conditional</w:t>
      </w:r>
      <w:r w:rsidR="00AF43E1">
        <w:t xml:space="preserve"> which makes the words loop until u stop pressing where it slows down to a stop</w:t>
      </w:r>
      <w:r w:rsidR="00972162">
        <w:t xml:space="preserve">. For the image flipper </w:t>
      </w:r>
      <w:r>
        <w:t xml:space="preserve">I have </w:t>
      </w:r>
      <w:r w:rsidR="00CC6F1A">
        <w:t>uploaded images to</w:t>
      </w:r>
      <w:r w:rsidR="00972162">
        <w:t xml:space="preserve"> a </w:t>
      </w:r>
      <w:r w:rsidR="00AF43E1">
        <w:t xml:space="preserve">image hosting site called </w:t>
      </w:r>
      <w:hyperlink r:id="rId7" w:history="1">
        <w:r w:rsidR="00AF43E1" w:rsidRPr="005B6413">
          <w:rPr>
            <w:rStyle w:val="Hyperlink"/>
          </w:rPr>
          <w:t>https://imgbb.com/</w:t>
        </w:r>
      </w:hyperlink>
      <w:r w:rsidR="00AF43E1">
        <w:t xml:space="preserve"> </w:t>
      </w:r>
      <w:r w:rsidR="00972162">
        <w:t>and put links to those images as the reference for the java Script since for some reason java Script does not take local file images possibly for security.</w:t>
      </w:r>
    </w:p>
    <w:p w:rsidR="00972162" w:rsidRDefault="00972162" w:rsidP="00972162">
      <w:pPr>
        <w:pStyle w:val="ListNumber"/>
      </w:pPr>
      <w:r>
        <w:t xml:space="preserve">If I had more time I would love to implement a transition effect between each page and add a “burger” button for a dropdown menu for the user to access each page. Giving the page a more clean look but also sophistication with the transitions. If I could also put in more functionality and more java script effects like </w:t>
      </w:r>
      <w:r w:rsidR="008242BE">
        <w:t xml:space="preserve">shadows when you move the mouse over a button slowly creeping in. Also putting in more colour and make a parallax </w:t>
      </w:r>
      <w:r w:rsidR="00AF43E1">
        <w:t xml:space="preserve">effect for each web page similar to </w:t>
      </w:r>
      <w:hyperlink r:id="rId8" w:history="1">
        <w:r w:rsidR="00AF43E1" w:rsidRPr="005B6413">
          <w:rPr>
            <w:rStyle w:val="Hyperlink"/>
          </w:rPr>
          <w:t>http://dogecoin.com/</w:t>
        </w:r>
      </w:hyperlink>
      <w:r w:rsidR="00AF43E1">
        <w:t xml:space="preserve"> but for all my web pages. </w:t>
      </w:r>
    </w:p>
    <w:p w:rsidR="008242BE" w:rsidRDefault="008242BE" w:rsidP="008242BE">
      <w:pPr>
        <w:pStyle w:val="ListNumber"/>
      </w:pPr>
      <w:hyperlink r:id="rId9" w:history="1">
        <w:r w:rsidRPr="005B6413">
          <w:rPr>
            <w:rStyle w:val="Hyperlink"/>
          </w:rPr>
          <w:t>https://www.cardano.org/en/home/</w:t>
        </w:r>
      </w:hyperlink>
      <w:r>
        <w:t xml:space="preserve"> I admire this page because they put a lot of thought into the production of the webpage and the technologies and APIs behind it. It has the parallax effect which I wanted in my page where the top navigation bar stays while the rest of the page moves to show more content. Also their layout and simple and effective while not being over done. The java script effects are positioned with purpose and user experience in mind. It’s also one of many cryptocurrency websites but this is by far one the of the best websites I have seen. Compared to website like </w:t>
      </w:r>
      <w:hyperlink r:id="rId10" w:history="1">
        <w:r w:rsidRPr="005B6413">
          <w:rPr>
            <w:rStyle w:val="Hyperlink"/>
          </w:rPr>
          <w:t>http://dogecoin.com/</w:t>
        </w:r>
      </w:hyperlink>
      <w:r>
        <w:t xml:space="preserve"> where the effect and purpose of the webpage is clear and is all done in the one page alone. Doge Coin is by no means anywhere near as in </w:t>
      </w:r>
      <w:r>
        <w:lastRenderedPageBreak/>
        <w:t>depth at Cardano</w:t>
      </w:r>
      <w:r w:rsidR="008E427A">
        <w:t xml:space="preserve"> on a website level. Cardano is</w:t>
      </w:r>
      <w:r>
        <w:t xml:space="preserve"> also a cryptocurrency </w:t>
      </w:r>
      <w:r w:rsidR="008E427A">
        <w:t xml:space="preserve">which </w:t>
      </w:r>
      <w:r>
        <w:t>has had more effort and time put into its website. The websites of the cryptoc</w:t>
      </w:r>
      <w:bookmarkStart w:id="0" w:name="_GoBack"/>
      <w:bookmarkEnd w:id="0"/>
      <w:r>
        <w:t xml:space="preserve">urrencies also somewhat predict the future of the cryptocurrency and we can see the more developed coin will outlast the others. </w:t>
      </w:r>
      <w:r w:rsidR="008E427A">
        <w:t xml:space="preserve">This starts with the website as potential investors will research the companies before buying their cryptocurrency. Thus having a good website design and experience is key for marketing the coins to the public and potentially funding the projects the companies want to fufill. </w:t>
      </w:r>
    </w:p>
    <w:p w:rsidR="008242BE" w:rsidRDefault="008242BE" w:rsidP="008242BE">
      <w:pPr>
        <w:pStyle w:val="ListNumber"/>
        <w:numPr>
          <w:ilvl w:val="0"/>
          <w:numId w:val="0"/>
        </w:numPr>
        <w:ind w:left="432" w:hanging="432"/>
      </w:pPr>
      <w:r>
        <w:t xml:space="preserve">Thank you for reading my assignment. </w:t>
      </w:r>
    </w:p>
    <w:p w:rsidR="008242BE" w:rsidRDefault="008242BE" w:rsidP="008242BE">
      <w:pPr>
        <w:pStyle w:val="ListNumber"/>
        <w:numPr>
          <w:ilvl w:val="0"/>
          <w:numId w:val="0"/>
        </w:numPr>
        <w:ind w:left="432" w:hanging="432"/>
      </w:pPr>
      <w:r>
        <w:t>Jonah Skinner</w:t>
      </w:r>
    </w:p>
    <w:p w:rsidR="008242BE" w:rsidRPr="00037B21" w:rsidRDefault="008242BE" w:rsidP="008242BE">
      <w:pPr>
        <w:pStyle w:val="ListNumber"/>
        <w:numPr>
          <w:ilvl w:val="0"/>
          <w:numId w:val="0"/>
        </w:numPr>
        <w:ind w:left="432" w:hanging="432"/>
      </w:pPr>
      <w:r>
        <w:t>44908415</w:t>
      </w:r>
    </w:p>
    <w:p w:rsidR="00617BB7" w:rsidRDefault="00617BB7">
      <w:pPr>
        <w:pStyle w:val="Heading2"/>
      </w:pPr>
    </w:p>
    <w:sectPr w:rsidR="00617BB7">
      <w:headerReference w:type="even" r:id="rId11"/>
      <w:headerReference w:type="default" r:id="rId12"/>
      <w:footerReference w:type="even" r:id="rId13"/>
      <w:footerReference w:type="default" r:id="rId14"/>
      <w:headerReference w:type="first" r:id="rId15"/>
      <w:footerReference w:type="first" r:id="rId16"/>
      <w:pgSz w:w="12240" w:h="15840"/>
      <w:pgMar w:top="1152"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6848" w:rsidRDefault="003D6848">
      <w:pPr>
        <w:spacing w:after="0" w:line="240" w:lineRule="auto"/>
      </w:pPr>
      <w:r>
        <w:separator/>
      </w:r>
    </w:p>
    <w:p w:rsidR="003D6848" w:rsidRDefault="003D6848"/>
    <w:p w:rsidR="003D6848" w:rsidRDefault="003D6848"/>
  </w:endnote>
  <w:endnote w:type="continuationSeparator" w:id="0">
    <w:p w:rsidR="003D6848" w:rsidRDefault="003D6848">
      <w:pPr>
        <w:spacing w:after="0" w:line="240" w:lineRule="auto"/>
      </w:pPr>
      <w:r>
        <w:continuationSeparator/>
      </w:r>
    </w:p>
    <w:p w:rsidR="003D6848" w:rsidRDefault="003D6848"/>
    <w:p w:rsidR="003D6848" w:rsidRDefault="003D68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BB7" w:rsidRDefault="00617B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815352"/>
      <w:docPartObj>
        <w:docPartGallery w:val="Page Numbers (Bottom of Page)"/>
        <w:docPartUnique/>
      </w:docPartObj>
    </w:sdtPr>
    <w:sdtEndPr>
      <w:rPr>
        <w:noProof/>
      </w:rPr>
    </w:sdtEndPr>
    <w:sdtContent>
      <w:p w:rsidR="00617BB7" w:rsidRDefault="008D09E8">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BB7" w:rsidRDefault="00617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6848" w:rsidRDefault="003D6848">
      <w:pPr>
        <w:spacing w:after="0" w:line="240" w:lineRule="auto"/>
      </w:pPr>
      <w:r>
        <w:separator/>
      </w:r>
    </w:p>
    <w:p w:rsidR="003D6848" w:rsidRDefault="003D6848"/>
    <w:p w:rsidR="003D6848" w:rsidRDefault="003D6848"/>
  </w:footnote>
  <w:footnote w:type="continuationSeparator" w:id="0">
    <w:p w:rsidR="003D6848" w:rsidRDefault="003D6848">
      <w:pPr>
        <w:spacing w:after="0" w:line="240" w:lineRule="auto"/>
      </w:pPr>
      <w:r>
        <w:continuationSeparator/>
      </w:r>
    </w:p>
    <w:p w:rsidR="003D6848" w:rsidRDefault="003D6848"/>
    <w:p w:rsidR="003D6848" w:rsidRDefault="003D68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BB7" w:rsidRDefault="00617B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BB7" w:rsidRDefault="00617B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BB7" w:rsidRDefault="00617B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AB8A8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E8ED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44E5CF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725E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23A55B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E2E5C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20DE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ABEA92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E62011C"/>
    <w:lvl w:ilvl="0">
      <w:start w:val="1"/>
      <w:numFmt w:val="decimal"/>
      <w:lvlText w:val="%1."/>
      <w:lvlJc w:val="left"/>
      <w:pPr>
        <w:tabs>
          <w:tab w:val="num" w:pos="360"/>
        </w:tabs>
        <w:ind w:left="360" w:hanging="360"/>
      </w:pPr>
      <w:rPr>
        <w:rFonts w:hint="default"/>
        <w:b/>
        <w:i w:val="0"/>
      </w:rPr>
    </w:lvl>
  </w:abstractNum>
  <w:abstractNum w:abstractNumId="9" w15:restartNumberingAfterBreak="0">
    <w:nsid w:val="FFFFFF89"/>
    <w:multiLevelType w:val="singleLevel"/>
    <w:tmpl w:val="71E4D62E"/>
    <w:lvl w:ilvl="0">
      <w:start w:val="1"/>
      <w:numFmt w:val="bullet"/>
      <w:lvlText w:val=""/>
      <w:lvlJc w:val="left"/>
      <w:pPr>
        <w:tabs>
          <w:tab w:val="num" w:pos="432"/>
        </w:tabs>
        <w:ind w:left="432" w:hanging="432"/>
      </w:pPr>
      <w:rPr>
        <w:rFonts w:ascii="Symbol" w:hAnsi="Symbol" w:hint="default"/>
      </w:rPr>
    </w:lvl>
  </w:abstractNum>
  <w:abstractNum w:abstractNumId="10" w15:restartNumberingAfterBreak="0">
    <w:nsid w:val="26DA33D1"/>
    <w:multiLevelType w:val="hybridMultilevel"/>
    <w:tmpl w:val="9F16C02E"/>
    <w:lvl w:ilvl="0" w:tplc="2D128166">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B1C5A"/>
    <w:multiLevelType w:val="hybridMultilevel"/>
    <w:tmpl w:val="A3127486"/>
    <w:lvl w:ilvl="0" w:tplc="A96E589A">
      <w:start w:val="1"/>
      <w:numFmt w:val="decimal"/>
      <w:pStyle w:val="ListNumber"/>
      <w:lvlText w:val="%1."/>
      <w:lvlJc w:val="left"/>
      <w:pPr>
        <w:tabs>
          <w:tab w:val="num" w:pos="432"/>
        </w:tabs>
        <w:ind w:left="432" w:hanging="432"/>
      </w:pPr>
      <w:rPr>
        <w:rFonts w:hint="default"/>
        <w:b/>
        <w:i w:val="0"/>
        <w:color w:val="266CBF"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1"/>
  </w:num>
  <w:num w:numId="12">
    <w:abstractNumId w:val="9"/>
    <w:lvlOverride w:ilvl="0">
      <w:startOverride w:val="1"/>
    </w:lvlOverride>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displayBackgroundShap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A45"/>
    <w:rsid w:val="00021F02"/>
    <w:rsid w:val="00037B21"/>
    <w:rsid w:val="00365D17"/>
    <w:rsid w:val="003D6848"/>
    <w:rsid w:val="005373A6"/>
    <w:rsid w:val="00617BB7"/>
    <w:rsid w:val="0078719E"/>
    <w:rsid w:val="008242BE"/>
    <w:rsid w:val="008D09E8"/>
    <w:rsid w:val="008E427A"/>
    <w:rsid w:val="00972162"/>
    <w:rsid w:val="00AE65F9"/>
    <w:rsid w:val="00AF43E1"/>
    <w:rsid w:val="00C75ABD"/>
    <w:rsid w:val="00CC6F1A"/>
    <w:rsid w:val="00E04E20"/>
    <w:rsid w:val="00E77A45"/>
    <w:rsid w:val="00EF5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DCD45"/>
  <w15:chartTrackingRefBased/>
  <w15:docId w15:val="{1AA468B4-1595-1442-A0B0-72476B337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8"/>
        <w:szCs w:val="28"/>
        <w:lang w:val="en-US" w:eastAsia="ja-JP" w:bidi="ar-SA"/>
      </w:rPr>
    </w:rPrDefault>
    <w:pPrDefault>
      <w:pPr>
        <w:spacing w:after="12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outlineLvl w:val="0"/>
    </w:pPr>
    <w:rPr>
      <w:rFonts w:asciiTheme="majorHAnsi" w:eastAsiaTheme="majorEastAsia" w:hAnsiTheme="majorHAnsi" w:cstheme="majorBidi"/>
      <w:b/>
      <w:color w:val="266CBF" w:themeColor="accent1"/>
      <w:sz w:val="46"/>
      <w:szCs w:val="32"/>
    </w:rPr>
  </w:style>
  <w:style w:type="paragraph" w:styleId="Heading2">
    <w:name w:val="heading 2"/>
    <w:basedOn w:val="Normal"/>
    <w:next w:val="Normal"/>
    <w:link w:val="Heading2Char"/>
    <w:uiPriority w:val="9"/>
    <w:unhideWhenUsed/>
    <w:qFormat/>
    <w:pPr>
      <w:keepNext/>
      <w:keepLines/>
      <w:spacing w:before="3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360"/>
      <w:outlineLvl w:val="2"/>
    </w:pPr>
    <w:rPr>
      <w:rFonts w:asciiTheme="majorHAnsi" w:eastAsiaTheme="majorEastAsia" w:hAnsiTheme="majorHAnsi" w:cstheme="majorBidi"/>
      <w:color w:val="266CBF" w:themeColor="accent1"/>
      <w:sz w:val="34"/>
      <w:szCs w:val="24"/>
    </w:rPr>
  </w:style>
  <w:style w:type="paragraph" w:styleId="Heading4">
    <w:name w:val="heading 4"/>
    <w:basedOn w:val="Normal"/>
    <w:next w:val="Normal"/>
    <w:link w:val="Heading4Char"/>
    <w:uiPriority w:val="9"/>
    <w:semiHidden/>
    <w:unhideWhenUsed/>
    <w:qFormat/>
    <w:pPr>
      <w:keepNext/>
      <w:keepLines/>
      <w:spacing w:before="360"/>
      <w:outlineLvl w:val="3"/>
    </w:pPr>
    <w:rPr>
      <w:rFonts w:asciiTheme="majorHAnsi" w:eastAsiaTheme="majorEastAsia" w:hAnsiTheme="majorHAnsi" w:cstheme="majorBidi"/>
      <w:i/>
      <w:iCs/>
      <w:color w:val="266CBF" w:themeColor="accent1"/>
      <w:sz w:val="34"/>
    </w:rPr>
  </w:style>
  <w:style w:type="paragraph" w:styleId="Heading5">
    <w:name w:val="heading 5"/>
    <w:basedOn w:val="Normal"/>
    <w:next w:val="Normal"/>
    <w:link w:val="Heading5Char"/>
    <w:uiPriority w:val="9"/>
    <w:semiHidden/>
    <w:unhideWhenUsed/>
    <w:qFormat/>
    <w:pPr>
      <w:keepNext/>
      <w:keepLines/>
      <w:spacing w:before="360"/>
      <w:outlineLvl w:val="4"/>
    </w:pPr>
    <w:rPr>
      <w:rFonts w:asciiTheme="majorHAnsi" w:eastAsiaTheme="majorEastAsia" w:hAnsiTheme="majorHAnsi" w:cstheme="majorBidi"/>
      <w:b/>
      <w:color w:val="266CBF" w:themeColor="accent1"/>
    </w:rPr>
  </w:style>
  <w:style w:type="paragraph" w:styleId="Heading6">
    <w:name w:val="heading 6"/>
    <w:basedOn w:val="Normal"/>
    <w:next w:val="Normal"/>
    <w:link w:val="Heading6Char"/>
    <w:uiPriority w:val="9"/>
    <w:semiHidden/>
    <w:unhideWhenUsed/>
    <w:qFormat/>
    <w:pPr>
      <w:keepNext/>
      <w:keepLines/>
      <w:spacing w:before="360"/>
      <w:outlineLvl w:val="5"/>
    </w:pPr>
    <w:rPr>
      <w:rFonts w:asciiTheme="majorHAnsi" w:eastAsiaTheme="majorEastAsia" w:hAnsiTheme="majorHAnsi" w:cstheme="majorBidi"/>
      <w:b/>
      <w:i/>
      <w:color w:val="266CBF" w:themeColor="accent1"/>
    </w:rPr>
  </w:style>
  <w:style w:type="paragraph" w:styleId="Heading7">
    <w:name w:val="heading 7"/>
    <w:basedOn w:val="Normal"/>
    <w:next w:val="Normal"/>
    <w:link w:val="Heading7Char"/>
    <w:uiPriority w:val="9"/>
    <w:semiHidden/>
    <w:unhideWhenUsed/>
    <w:qFormat/>
    <w:pPr>
      <w:keepNext/>
      <w:keepLines/>
      <w:spacing w:before="36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9"/>
    <w:semiHidden/>
    <w:unhideWhenUsed/>
    <w:qFormat/>
    <w:pPr>
      <w:keepNext/>
      <w:keepLines/>
      <w:spacing w:before="36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spacing w:before="36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paragraph" w:styleId="Title">
    <w:name w:val="Title"/>
    <w:basedOn w:val="Normal"/>
    <w:link w:val="TitleChar"/>
    <w:uiPriority w:val="10"/>
    <w:semiHidden/>
    <w:unhideWhenUsed/>
    <w:pPr>
      <w:spacing w:after="0" w:line="240" w:lineRule="auto"/>
      <w:contextualSpacing/>
    </w:pPr>
    <w:rPr>
      <w:rFonts w:asciiTheme="majorHAnsi" w:eastAsiaTheme="majorEastAsia" w:hAnsiTheme="majorHAnsi" w:cstheme="majorBidi"/>
      <w:b/>
      <w:color w:val="266CBF" w:themeColor="accent1"/>
      <w:kern w:val="28"/>
      <w:sz w:val="9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266CBF" w:themeColor="accent1"/>
      <w:sz w:val="46"/>
      <w:szCs w:val="32"/>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ListBullet">
    <w:name w:val="List Bullet"/>
    <w:basedOn w:val="Normal"/>
    <w:uiPriority w:val="10"/>
    <w:qFormat/>
    <w:pPr>
      <w:numPr>
        <w:numId w:val="13"/>
      </w:numPr>
    </w:pPr>
  </w:style>
  <w:style w:type="paragraph" w:styleId="Subtitle">
    <w:name w:val="Subtitle"/>
    <w:basedOn w:val="Normal"/>
    <w:link w:val="SubtitleChar"/>
    <w:uiPriority w:val="11"/>
    <w:semiHidden/>
    <w:unhideWhenUsed/>
    <w:qFormat/>
    <w:pPr>
      <w:numPr>
        <w:ilvl w:val="1"/>
      </w:numPr>
      <w:spacing w:after="480" w:line="240" w:lineRule="auto"/>
      <w:contextualSpacing/>
    </w:pPr>
    <w:rPr>
      <w:rFonts w:eastAsiaTheme="minorEastAsia"/>
      <w:sz w:val="34"/>
      <w:szCs w:val="22"/>
    </w:rPr>
  </w:style>
  <w:style w:type="character" w:customStyle="1" w:styleId="SubtitleChar">
    <w:name w:val="Subtitle Char"/>
    <w:basedOn w:val="DefaultParagraphFont"/>
    <w:link w:val="Subtitle"/>
    <w:uiPriority w:val="11"/>
    <w:semiHidden/>
    <w:rPr>
      <w:rFonts w:eastAsiaTheme="minorEastAsia"/>
      <w:sz w:val="34"/>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66CBF" w:themeColor="accent1"/>
      <w:sz w:val="3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66CBF" w:themeColor="accent1"/>
      <w:sz w:val="3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266CBF"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266CBF"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Cs w:val="21"/>
    </w:rPr>
  </w:style>
  <w:style w:type="character" w:styleId="SubtleEmphasis">
    <w:name w:val="Subtle Emphasis"/>
    <w:basedOn w:val="DefaultParagraphFont"/>
    <w:uiPriority w:val="19"/>
    <w:semiHidden/>
    <w:unhideWhenUsed/>
    <w:qFormat/>
    <w:rPr>
      <w:i/>
      <w:iCs/>
      <w:color w:val="595959" w:themeColor="text1" w:themeTint="A6"/>
    </w:rPr>
  </w:style>
  <w:style w:type="character" w:styleId="Emphasis">
    <w:name w:val="Emphasis"/>
    <w:basedOn w:val="DefaultParagraphFont"/>
    <w:uiPriority w:val="20"/>
    <w:semiHidden/>
    <w:unhideWhenUsed/>
    <w:qFormat/>
    <w:rPr>
      <w:b/>
      <w:iCs/>
    </w:rPr>
  </w:style>
  <w:style w:type="character" w:styleId="IntenseEmphasis">
    <w:name w:val="Intense Emphasis"/>
    <w:basedOn w:val="DefaultParagraphFont"/>
    <w:uiPriority w:val="21"/>
    <w:semiHidden/>
    <w:unhideWhenUsed/>
    <w:qFormat/>
    <w:rPr>
      <w:i/>
      <w:iCs/>
      <w:color w:val="266CBF" w:themeColor="accent1"/>
    </w:rPr>
  </w:style>
  <w:style w:type="character" w:styleId="Strong">
    <w:name w:val="Strong"/>
    <w:basedOn w:val="DefaultParagraphFont"/>
    <w:uiPriority w:val="22"/>
    <w:semiHidden/>
    <w:unhideWhenUsed/>
    <w:qFormat/>
    <w:rPr>
      <w:b/>
      <w:bCs/>
      <w:i/>
      <w:color w:val="266CBF" w:themeColor="accent1"/>
    </w:rPr>
  </w:style>
  <w:style w:type="paragraph" w:styleId="Quote">
    <w:name w:val="Quote"/>
    <w:basedOn w:val="Normal"/>
    <w:next w:val="Normal"/>
    <w:link w:val="QuoteChar"/>
    <w:uiPriority w:val="29"/>
    <w:semiHidden/>
    <w:unhideWhenUsed/>
    <w:qFormat/>
    <w:pPr>
      <w:spacing w:before="240" w:after="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after="240"/>
    </w:pPr>
    <w:rPr>
      <w:b/>
      <w:i/>
      <w:iCs/>
      <w:color w:val="266CBF" w:themeColor="accent1"/>
      <w:sz w:val="36"/>
    </w:rPr>
  </w:style>
  <w:style w:type="character" w:customStyle="1" w:styleId="IntenseQuoteChar">
    <w:name w:val="Intense Quote Char"/>
    <w:basedOn w:val="DefaultParagraphFont"/>
    <w:link w:val="IntenseQuote"/>
    <w:uiPriority w:val="30"/>
    <w:semiHidden/>
    <w:rPr>
      <w:b/>
      <w:i/>
      <w:iCs/>
      <w:color w:val="266CBF" w:themeColor="accent1"/>
      <w:sz w:val="36"/>
    </w:rPr>
  </w:style>
  <w:style w:type="character" w:styleId="SubtleReference">
    <w:name w:val="Subtle Reference"/>
    <w:basedOn w:val="DefaultParagraphFont"/>
    <w:uiPriority w:val="31"/>
    <w:semiHidden/>
    <w:unhideWhenUsed/>
    <w:qFormat/>
    <w:rPr>
      <w:caps/>
      <w:smallCaps w:val="0"/>
      <w:color w:val="595959" w:themeColor="text1" w:themeTint="A6"/>
    </w:rPr>
  </w:style>
  <w:style w:type="character" w:styleId="IntenseReference">
    <w:name w:val="Intense Reference"/>
    <w:basedOn w:val="DefaultParagraphFont"/>
    <w:uiPriority w:val="32"/>
    <w:semiHidden/>
    <w:unhideWhenUsed/>
    <w:qFormat/>
    <w:rPr>
      <w:b/>
      <w:bCs/>
      <w:caps/>
      <w:smallCaps w:val="0"/>
      <w:color w:val="595959" w:themeColor="text1" w:themeTint="A6"/>
      <w:spacing w:val="0"/>
    </w:rPr>
  </w:style>
  <w:style w:type="character" w:styleId="BookTitle">
    <w:name w:val="Book Title"/>
    <w:basedOn w:val="DefaultParagraphFont"/>
    <w:uiPriority w:val="33"/>
    <w:semiHidden/>
    <w:unhideWhenUsed/>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4"/>
      <w:szCs w:val="18"/>
    </w:rPr>
  </w:style>
  <w:style w:type="character" w:styleId="PlaceholderText">
    <w:name w:val="Placeholder Text"/>
    <w:basedOn w:val="DefaultParagraphFont"/>
    <w:uiPriority w:val="99"/>
    <w:semiHidden/>
    <w:rPr>
      <w:color w:val="808080"/>
    </w:rPr>
  </w:style>
  <w:style w:type="paragraph" w:styleId="TOCHeading">
    <w:name w:val="TOC Heading"/>
    <w:basedOn w:val="Heading1"/>
    <w:next w:val="Normal"/>
    <w:uiPriority w:val="39"/>
    <w:semiHidden/>
    <w:unhideWhenUsed/>
    <w:qFormat/>
    <w:pPr>
      <w:outlineLvl w:val="9"/>
    </w:pPr>
  </w:style>
  <w:style w:type="paragraph" w:styleId="ListNumber">
    <w:name w:val="List Number"/>
    <w:basedOn w:val="Normal"/>
    <w:uiPriority w:val="10"/>
    <w:unhideWhenUsed/>
    <w:qFormat/>
    <w:pPr>
      <w:numPr>
        <w:numId w:val="14"/>
      </w:numPr>
    </w:pPr>
  </w:style>
  <w:style w:type="character" w:customStyle="1" w:styleId="TitleChar">
    <w:name w:val="Title Char"/>
    <w:basedOn w:val="DefaultParagraphFont"/>
    <w:link w:val="Title"/>
    <w:uiPriority w:val="10"/>
    <w:semiHidden/>
    <w:rPr>
      <w:rFonts w:asciiTheme="majorHAnsi" w:eastAsiaTheme="majorEastAsia" w:hAnsiTheme="majorHAnsi" w:cstheme="majorBidi"/>
      <w:b/>
      <w:color w:val="266CBF" w:themeColor="accent1"/>
      <w:kern w:val="28"/>
      <w:sz w:val="90"/>
      <w:szCs w:val="56"/>
    </w:rPr>
  </w:style>
  <w:style w:type="character" w:styleId="Hyperlink">
    <w:name w:val="Hyperlink"/>
    <w:basedOn w:val="DefaultParagraphFont"/>
    <w:uiPriority w:val="99"/>
    <w:unhideWhenUsed/>
    <w:rPr>
      <w:color w:val="266CBF" w:themeColor="hyperlink"/>
      <w:u w:val="single"/>
    </w:rPr>
  </w:style>
  <w:style w:type="character" w:styleId="FollowedHyperlink">
    <w:name w:val="FollowedHyperlink"/>
    <w:basedOn w:val="DefaultParagraphFont"/>
    <w:uiPriority w:val="99"/>
    <w:semiHidden/>
    <w:unhideWhenUsed/>
    <w:rsid w:val="0078719E"/>
    <w:rPr>
      <w:color w:val="8956A5" w:themeColor="followedHyperlink"/>
      <w:u w:val="single"/>
    </w:rPr>
  </w:style>
  <w:style w:type="character" w:styleId="UnresolvedMention">
    <w:name w:val="Unresolved Mention"/>
    <w:basedOn w:val="DefaultParagraphFont"/>
    <w:uiPriority w:val="99"/>
    <w:semiHidden/>
    <w:unhideWhenUsed/>
    <w:rsid w:val="008242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gecoin.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mgbb.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dogecoin.com/" TargetMode="External"/><Relationship Id="rId4" Type="http://schemas.openxmlformats.org/officeDocument/2006/relationships/webSettings" Target="webSettings.xml"/><Relationship Id="rId9" Type="http://schemas.openxmlformats.org/officeDocument/2006/relationships/hyperlink" Target="https://www.cardano.org/en/home/"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nahSkinner/Library/Containers/com.microsoft.Word/Data/Library/Application%20Support/Microsoft/Office/16.0/DTS/en-US%7bA353B65E-B439-1B4E-9DAD-2B87D9529292%7d/%7bCF8F04BE-D178-4548-98DA-F57D897441D4%7dtf10002083.dotx" TargetMode="External"/></Relationships>
</file>

<file path=word/theme/theme1.xml><?xml version="1.0" encoding="utf-8"?>
<a:theme xmlns:a="http://schemas.openxmlformats.org/drawingml/2006/main" name="Office Theme">
  <a:themeElements>
    <a:clrScheme name="Make a List">
      <a:dk1>
        <a:sysClr val="windowText" lastClr="000000"/>
      </a:dk1>
      <a:lt1>
        <a:sysClr val="window" lastClr="FFFFFF"/>
      </a:lt1>
      <a:dk2>
        <a:srgbClr val="081424"/>
      </a:dk2>
      <a:lt2>
        <a:srgbClr val="EBEBEB"/>
      </a:lt2>
      <a:accent1>
        <a:srgbClr val="266CBF"/>
      </a:accent1>
      <a:accent2>
        <a:srgbClr val="EF8271"/>
      </a:accent2>
      <a:accent3>
        <a:srgbClr val="5DB372"/>
      </a:accent3>
      <a:accent4>
        <a:srgbClr val="E5C34E"/>
      </a:accent4>
      <a:accent5>
        <a:srgbClr val="F18846"/>
      </a:accent5>
      <a:accent6>
        <a:srgbClr val="8956A5"/>
      </a:accent6>
      <a:hlink>
        <a:srgbClr val="266CBF"/>
      </a:hlink>
      <a:folHlink>
        <a:srgbClr val="8956A5"/>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{CF8F04BE-D178-4548-98DA-F57D897441D4}tf10002083.dotx</Template>
  <TotalTime>15</TotalTime>
  <Pages>3</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Skinner</dc:creator>
  <cp:keywords/>
  <dc:description/>
  <cp:lastModifiedBy>Jonah Skinner</cp:lastModifiedBy>
  <cp:revision>3</cp:revision>
  <dcterms:created xsi:type="dcterms:W3CDTF">2018-04-06T04:06:00Z</dcterms:created>
  <dcterms:modified xsi:type="dcterms:W3CDTF">2018-04-06T04:25:00Z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TF10002046</vt:lpwstr>
  </property>
</Properties>
</file>